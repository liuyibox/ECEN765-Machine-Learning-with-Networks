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24" w:rsidRPr="00A103D9" w:rsidRDefault="00A103D9">
      <w:pPr>
        <w:rPr>
          <w:b/>
        </w:rPr>
      </w:pPr>
      <w:r>
        <w:rPr>
          <w:b/>
        </w:rPr>
        <w:t>Progress Schedule</w:t>
      </w:r>
    </w:p>
    <w:p w:rsidR="00A103D9" w:rsidRDefault="00A103D9">
      <w:r>
        <w:t xml:space="preserve">Currently, </w:t>
      </w:r>
      <w:r w:rsidR="00906A63">
        <w:t xml:space="preserve">I have found data of over </w:t>
      </w:r>
      <w:r w:rsidR="002C237E">
        <w:t>500</w:t>
      </w:r>
      <w:r w:rsidR="00906A63">
        <w:t xml:space="preserve"> wells from a petroleum reservoir in Texas. Those data are updated until </w:t>
      </w:r>
      <w:r w:rsidR="006F59A3">
        <w:t xml:space="preserve">this year. </w:t>
      </w:r>
      <w:r w:rsidR="002C237E">
        <w:t xml:space="preserve">I’ve picked up </w:t>
      </w:r>
      <w:r w:rsidR="00782034">
        <w:t xml:space="preserve">over 200 wells whose production curve </w:t>
      </w:r>
      <w:r w:rsidR="0042655B">
        <w:t xml:space="preserve">has been </w:t>
      </w:r>
      <w:r w:rsidR="006A59F1">
        <w:t xml:space="preserve">identified as smooth decline </w:t>
      </w:r>
      <w:r w:rsidR="0077096D">
        <w:t xml:space="preserve">curve. </w:t>
      </w:r>
      <w:r w:rsidR="00296BAB">
        <w:t>T</w:t>
      </w:r>
      <w:r w:rsidR="000E22D7">
        <w:t>he data has been preprocessed.</w:t>
      </w:r>
    </w:p>
    <w:p w:rsidR="00952868" w:rsidRDefault="00952868">
      <w:r>
        <w:t>The code has been written in Java</w:t>
      </w:r>
      <w:r w:rsidR="008C1C9A">
        <w:t xml:space="preserve">. I am not using any imported packages. </w:t>
      </w:r>
      <w:r w:rsidR="00016732">
        <w:t>I was</w:t>
      </w:r>
      <w:r w:rsidR="008C1C9A">
        <w:t xml:space="preserve"> only implementing artificial neural network</w:t>
      </w:r>
      <w:r w:rsidR="00132CEF">
        <w:t xml:space="preserve"> to class</w:t>
      </w:r>
      <w:r w:rsidR="00741441">
        <w:t>ify</w:t>
      </w:r>
      <w:r w:rsidR="00132CEF">
        <w:t xml:space="preserve"> the wells</w:t>
      </w:r>
      <w:r w:rsidR="00843B73">
        <w:t xml:space="preserve">. </w:t>
      </w:r>
      <w:r w:rsidR="00ED1A8B">
        <w:t xml:space="preserve">The backpropagation training algorithm is adopted. </w:t>
      </w:r>
      <w:r w:rsidR="00132CEF">
        <w:t xml:space="preserve"> </w:t>
      </w:r>
    </w:p>
    <w:p w:rsidR="00FA56A4" w:rsidRDefault="00FA56A4">
      <w:r>
        <w:t xml:space="preserve">The data has not been </w:t>
      </w:r>
      <w:r w:rsidR="000C4C9E">
        <w:t>labelled yet since the types of wells are determined by their Estimated Ultimate Reserve (EUR) value. This value</w:t>
      </w:r>
      <w:r w:rsidR="00FC75B4">
        <w:t xml:space="preserve"> needs to be </w:t>
      </w:r>
      <w:r w:rsidR="00D46998">
        <w:t>generated</w:t>
      </w:r>
      <w:r w:rsidR="00FC75B4">
        <w:t xml:space="preserve"> by some </w:t>
      </w:r>
      <w:r w:rsidR="00D46998">
        <w:t>commercial software (Value Navigator)</w:t>
      </w:r>
      <w:r w:rsidR="004063CE">
        <w:t xml:space="preserve">. After we have got the </w:t>
      </w:r>
      <w:r w:rsidR="00C8144A">
        <w:t xml:space="preserve">EUR, we give the wells their own type labels. </w:t>
      </w:r>
      <w:r w:rsidR="00E7795F">
        <w:t xml:space="preserve">With the data and labels, we train </w:t>
      </w:r>
      <w:r w:rsidR="00F56761">
        <w:t>well production data</w:t>
      </w:r>
      <w:r w:rsidR="0060681A">
        <w:t xml:space="preserve"> with ANN to</w:t>
      </w:r>
      <w:r w:rsidR="00CC3430">
        <w:t xml:space="preserve"> further</w:t>
      </w:r>
      <w:r w:rsidR="0060681A">
        <w:t xml:space="preserve"> classify them. </w:t>
      </w:r>
    </w:p>
    <w:p w:rsidR="00F735FD" w:rsidRPr="00521A35" w:rsidRDefault="00F735FD">
      <w:pPr>
        <w:rPr>
          <w:b/>
        </w:rPr>
      </w:pPr>
      <w:r w:rsidRPr="00521A35">
        <w:rPr>
          <w:b/>
        </w:rPr>
        <w:t>Challe</w:t>
      </w:r>
      <w:r w:rsidR="00F16050" w:rsidRPr="00521A35">
        <w:rPr>
          <w:b/>
        </w:rPr>
        <w:t>n</w:t>
      </w:r>
      <w:r w:rsidRPr="00521A35">
        <w:rPr>
          <w:b/>
        </w:rPr>
        <w:t>ges</w:t>
      </w:r>
    </w:p>
    <w:p w:rsidR="00F04784" w:rsidRDefault="003D15C8">
      <w:r>
        <w:t>I need to learn how to use the software</w:t>
      </w:r>
      <w:r w:rsidR="00706862">
        <w:t xml:space="preserve"> Value Navigator. This software is a professional software specifically used to </w:t>
      </w:r>
      <w:r w:rsidR="00104A7E">
        <w:t xml:space="preserve">predict </w:t>
      </w:r>
      <w:r w:rsidR="00A144BC">
        <w:t xml:space="preserve">EUR for wells production data. </w:t>
      </w:r>
    </w:p>
    <w:p w:rsidR="00F16050" w:rsidRDefault="00F04784">
      <w:r>
        <w:t xml:space="preserve">The implemented neural network can be used to classify the MNIST data sets with a decent high accuracy (above 90%). </w:t>
      </w:r>
      <w:r w:rsidR="00697F26">
        <w:t xml:space="preserve">However, the </w:t>
      </w:r>
      <w:r w:rsidR="00C91570">
        <w:t>data for wells production are not that clean. They have different time length, they may not be indepen</w:t>
      </w:r>
      <w:r w:rsidR="00A25141">
        <w:t>dent from ea</w:t>
      </w:r>
      <w:r w:rsidR="008036A4">
        <w:t>ch other</w:t>
      </w:r>
      <w:r w:rsidR="00975793">
        <w:t>. In addition,</w:t>
      </w:r>
      <w:r w:rsidR="00D51B14">
        <w:t xml:space="preserve"> the data are recorded from </w:t>
      </w:r>
      <w:r w:rsidR="00975793">
        <w:t>almost 10 years ago until this year</w:t>
      </w:r>
      <w:r w:rsidR="009C2DD1">
        <w:t xml:space="preserve">. In this time range, </w:t>
      </w:r>
      <w:r w:rsidR="00416CC7">
        <w:t>many factors has been influencing the production such that the</w:t>
      </w:r>
      <w:r w:rsidR="003E3111">
        <w:t xml:space="preserve"> different</w:t>
      </w:r>
      <w:r w:rsidR="00416CC7">
        <w:t xml:space="preserve"> production data curve are influenced by different factors. I am not su</w:t>
      </w:r>
      <w:r w:rsidR="009A599E">
        <w:t>re if that ANN can take all</w:t>
      </w:r>
      <w:r w:rsidR="006C23F4">
        <w:t xml:space="preserve"> these influences</w:t>
      </w:r>
      <w:r w:rsidR="00416CC7">
        <w:t xml:space="preserve"> into </w:t>
      </w:r>
      <w:r w:rsidR="006C23F4">
        <w:t>consideration and output a good label prediction</w:t>
      </w:r>
      <w:r w:rsidR="000A05B1">
        <w:t>.</w:t>
      </w:r>
    </w:p>
    <w:p w:rsidR="000A05B1" w:rsidRDefault="000A05B1"/>
    <w:p w:rsidR="003219CC" w:rsidRPr="001239E5" w:rsidRDefault="003219CC">
      <w:pPr>
        <w:rPr>
          <w:b/>
        </w:rPr>
      </w:pPr>
      <w:r w:rsidRPr="001239E5">
        <w:rPr>
          <w:b/>
        </w:rPr>
        <w:t>Answer to the proposal comments</w:t>
      </w:r>
    </w:p>
    <w:p w:rsidR="003219CC" w:rsidRDefault="006248F6" w:rsidP="003219CC">
      <w:pPr>
        <w:pStyle w:val="ListParagraph"/>
        <w:numPr>
          <w:ilvl w:val="0"/>
          <w:numId w:val="1"/>
        </w:numPr>
      </w:pPr>
      <w:r>
        <w:t xml:space="preserve">The data may not be </w:t>
      </w:r>
      <w:r w:rsidR="005820E0">
        <w:t xml:space="preserve">publicly posted since the account info was purchased by our department. However, it can be </w:t>
      </w:r>
      <w:r w:rsidR="008C5A96">
        <w:t>provided if someone needs to verify my model</w:t>
      </w:r>
    </w:p>
    <w:p w:rsidR="00675DC4" w:rsidRDefault="00AC44C8" w:rsidP="003219CC">
      <w:pPr>
        <w:pStyle w:val="ListParagraph"/>
        <w:numPr>
          <w:ilvl w:val="0"/>
          <w:numId w:val="1"/>
        </w:numPr>
      </w:pPr>
      <w:r>
        <w:t xml:space="preserve">The main </w:t>
      </w:r>
      <w:r w:rsidR="00C103A6">
        <w:t xml:space="preserve">classification </w:t>
      </w:r>
      <w:r w:rsidR="006C44B1">
        <w:t xml:space="preserve">criterion is the type. And the type was </w:t>
      </w:r>
      <w:r w:rsidR="003F3E7A">
        <w:t xml:space="preserve">given through </w:t>
      </w:r>
      <w:r w:rsidR="00BF4445">
        <w:t xml:space="preserve">a probabilistic method (I am still working on how to efficiently and correctly label the wells, also this is my research topic for master’s). </w:t>
      </w:r>
    </w:p>
    <w:p w:rsidR="00BA5561" w:rsidRDefault="009629FE" w:rsidP="003219CC">
      <w:pPr>
        <w:pStyle w:val="ListParagraph"/>
        <w:numPr>
          <w:ilvl w:val="0"/>
          <w:numId w:val="1"/>
        </w:numPr>
      </w:pPr>
      <w:r>
        <w:t>T</w:t>
      </w:r>
      <w:r w:rsidR="00840B84">
        <w:t>he production data has been influenced by many factors through its life</w:t>
      </w:r>
      <w:r w:rsidR="00FD033D">
        <w:t xml:space="preserve">. </w:t>
      </w:r>
      <w:r w:rsidR="00E8503B">
        <w:t>We</w:t>
      </w:r>
      <w:r w:rsidR="008344CD">
        <w:t xml:space="preserve"> mainly</w:t>
      </w:r>
      <w:r w:rsidR="00E8503B">
        <w:t xml:space="preserve"> focus on the wells that are relatively new</w:t>
      </w:r>
      <w:r w:rsidR="003D02C4">
        <w:t xml:space="preserve"> (around 10 years)</w:t>
      </w:r>
      <w:r w:rsidR="00E8503B">
        <w:t xml:space="preserve"> and still alive</w:t>
      </w:r>
      <w:r w:rsidR="006C6F0D">
        <w:t xml:space="preserve">. </w:t>
      </w:r>
      <w:r w:rsidR="00C029B1">
        <w:t xml:space="preserve">Although the wells are new but there are still unknown </w:t>
      </w:r>
      <w:r w:rsidR="004677A4">
        <w:t>factors which are</w:t>
      </w:r>
      <w:r w:rsidR="00DB7C20">
        <w:t xml:space="preserve"> keeping</w:t>
      </w:r>
      <w:r w:rsidR="004677A4">
        <w:t xml:space="preserve"> influencing </w:t>
      </w:r>
      <w:r w:rsidR="00365567">
        <w:t>production profile.</w:t>
      </w:r>
    </w:p>
    <w:p w:rsidR="00372DE3" w:rsidRDefault="00091E70" w:rsidP="003219CC">
      <w:pPr>
        <w:pStyle w:val="ListParagraph"/>
        <w:numPr>
          <w:ilvl w:val="0"/>
          <w:numId w:val="1"/>
        </w:numPr>
      </w:pPr>
      <w:r>
        <w:t>When I have new wells, I mean I have relatively new wells with short history</w:t>
      </w:r>
      <w:r w:rsidR="002964C7">
        <w:t xml:space="preserve">. I will classify the new wells with short history </w:t>
      </w:r>
      <w:r w:rsidR="005660B2">
        <w:t xml:space="preserve">into </w:t>
      </w:r>
      <w:r w:rsidR="004A742F">
        <w:t>one of those labelled</w:t>
      </w:r>
      <w:r w:rsidR="005660B2">
        <w:t xml:space="preserve"> types using the trained neural networks.</w:t>
      </w:r>
      <w:r w:rsidR="004A742F">
        <w:t xml:space="preserve"> </w:t>
      </w:r>
      <w:r w:rsidR="00F30A9A">
        <w:t xml:space="preserve">With the type identified, I would apply type well methodology to further predict its </w:t>
      </w:r>
      <w:r w:rsidR="00FB579C">
        <w:t xml:space="preserve">EUR for oil </w:t>
      </w:r>
      <w:r w:rsidR="001B3768">
        <w:t>companies’</w:t>
      </w:r>
      <w:r w:rsidR="00FB579C">
        <w:t xml:space="preserve"> decision making. </w:t>
      </w:r>
    </w:p>
    <w:p w:rsidR="00F735FD" w:rsidRDefault="00F735FD">
      <w:bookmarkStart w:id="0" w:name="_GoBack"/>
      <w:bookmarkEnd w:id="0"/>
    </w:p>
    <w:sectPr w:rsidR="00F735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7A4" w:rsidRDefault="004677A4" w:rsidP="00A103D9">
      <w:pPr>
        <w:spacing w:after="0" w:line="240" w:lineRule="auto"/>
      </w:pPr>
      <w:r>
        <w:separator/>
      </w:r>
    </w:p>
  </w:endnote>
  <w:endnote w:type="continuationSeparator" w:id="0">
    <w:p w:rsidR="004677A4" w:rsidRDefault="004677A4" w:rsidP="00A1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7A4" w:rsidRDefault="004677A4" w:rsidP="00A103D9">
      <w:pPr>
        <w:spacing w:after="0" w:line="240" w:lineRule="auto"/>
      </w:pPr>
      <w:r>
        <w:separator/>
      </w:r>
    </w:p>
  </w:footnote>
  <w:footnote w:type="continuationSeparator" w:id="0">
    <w:p w:rsidR="004677A4" w:rsidRDefault="004677A4" w:rsidP="00A10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7A4" w:rsidRDefault="004677A4">
    <w:pPr>
      <w:pStyle w:val="Header"/>
    </w:pPr>
    <w:r>
      <w:t xml:space="preserve">Project Midterm Reports – Liuyi </w:t>
    </w:r>
    <w:proofErr w:type="spellStart"/>
    <w:r>
      <w:t>Jin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50109"/>
    <w:multiLevelType w:val="hybridMultilevel"/>
    <w:tmpl w:val="24A8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1D"/>
    <w:rsid w:val="000009F2"/>
    <w:rsid w:val="00016732"/>
    <w:rsid w:val="00091E70"/>
    <w:rsid w:val="000A05B1"/>
    <w:rsid w:val="000C4C9E"/>
    <w:rsid w:val="000E22D7"/>
    <w:rsid w:val="00104A7E"/>
    <w:rsid w:val="001239E5"/>
    <w:rsid w:val="00132CEF"/>
    <w:rsid w:val="001B3768"/>
    <w:rsid w:val="001B6351"/>
    <w:rsid w:val="002964C7"/>
    <w:rsid w:val="00296BAB"/>
    <w:rsid w:val="002C237E"/>
    <w:rsid w:val="002C5195"/>
    <w:rsid w:val="003219CC"/>
    <w:rsid w:val="00363D20"/>
    <w:rsid w:val="00365567"/>
    <w:rsid w:val="00372DE3"/>
    <w:rsid w:val="003C6E96"/>
    <w:rsid w:val="003D02C4"/>
    <w:rsid w:val="003D15C8"/>
    <w:rsid w:val="003E281D"/>
    <w:rsid w:val="003E3111"/>
    <w:rsid w:val="003F3E7A"/>
    <w:rsid w:val="004063CE"/>
    <w:rsid w:val="00415224"/>
    <w:rsid w:val="00416CC7"/>
    <w:rsid w:val="0042655B"/>
    <w:rsid w:val="004677A4"/>
    <w:rsid w:val="004A742F"/>
    <w:rsid w:val="00521A35"/>
    <w:rsid w:val="005660B2"/>
    <w:rsid w:val="005820E0"/>
    <w:rsid w:val="0060681A"/>
    <w:rsid w:val="006248F6"/>
    <w:rsid w:val="00675DC4"/>
    <w:rsid w:val="00697F26"/>
    <w:rsid w:val="006A59F1"/>
    <w:rsid w:val="006C23F4"/>
    <w:rsid w:val="006C44B1"/>
    <w:rsid w:val="006C6F0D"/>
    <w:rsid w:val="006F59A3"/>
    <w:rsid w:val="00706862"/>
    <w:rsid w:val="00741441"/>
    <w:rsid w:val="0077096D"/>
    <w:rsid w:val="00782034"/>
    <w:rsid w:val="008036A4"/>
    <w:rsid w:val="008344CD"/>
    <w:rsid w:val="00840B84"/>
    <w:rsid w:val="00843B73"/>
    <w:rsid w:val="00873AC2"/>
    <w:rsid w:val="008C1C9A"/>
    <w:rsid w:val="008C5A96"/>
    <w:rsid w:val="00906A63"/>
    <w:rsid w:val="00917750"/>
    <w:rsid w:val="00952868"/>
    <w:rsid w:val="009629FE"/>
    <w:rsid w:val="00975793"/>
    <w:rsid w:val="009A599E"/>
    <w:rsid w:val="009C2DD1"/>
    <w:rsid w:val="00A103D9"/>
    <w:rsid w:val="00A144BC"/>
    <w:rsid w:val="00A25141"/>
    <w:rsid w:val="00AC44C8"/>
    <w:rsid w:val="00B70DA3"/>
    <w:rsid w:val="00BA5561"/>
    <w:rsid w:val="00BF4445"/>
    <w:rsid w:val="00C029B1"/>
    <w:rsid w:val="00C103A6"/>
    <w:rsid w:val="00C16912"/>
    <w:rsid w:val="00C8144A"/>
    <w:rsid w:val="00C91570"/>
    <w:rsid w:val="00CC3430"/>
    <w:rsid w:val="00D46998"/>
    <w:rsid w:val="00D51B14"/>
    <w:rsid w:val="00DB7C20"/>
    <w:rsid w:val="00E7795F"/>
    <w:rsid w:val="00E8503B"/>
    <w:rsid w:val="00ED1A8B"/>
    <w:rsid w:val="00F04784"/>
    <w:rsid w:val="00F16050"/>
    <w:rsid w:val="00F17C37"/>
    <w:rsid w:val="00F30A9A"/>
    <w:rsid w:val="00F56761"/>
    <w:rsid w:val="00F735FD"/>
    <w:rsid w:val="00FA56A4"/>
    <w:rsid w:val="00FB579C"/>
    <w:rsid w:val="00FC75B4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CDBB9-20EC-4782-B75C-8CB5227E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D9"/>
  </w:style>
  <w:style w:type="paragraph" w:styleId="Footer">
    <w:name w:val="footer"/>
    <w:basedOn w:val="Normal"/>
    <w:link w:val="FooterChar"/>
    <w:uiPriority w:val="99"/>
    <w:unhideWhenUsed/>
    <w:rsid w:val="00A1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D9"/>
  </w:style>
  <w:style w:type="paragraph" w:styleId="ListParagraph">
    <w:name w:val="List Paragraph"/>
    <w:basedOn w:val="Normal"/>
    <w:uiPriority w:val="34"/>
    <w:qFormat/>
    <w:rsid w:val="0032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23A579CE.dotm</Template>
  <TotalTime>83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Liuyi</dc:creator>
  <cp:keywords/>
  <dc:description/>
  <cp:lastModifiedBy>Jin, Liuyi</cp:lastModifiedBy>
  <cp:revision>99</cp:revision>
  <dcterms:created xsi:type="dcterms:W3CDTF">2017-11-10T19:56:00Z</dcterms:created>
  <dcterms:modified xsi:type="dcterms:W3CDTF">2017-11-10T21:21:00Z</dcterms:modified>
</cp:coreProperties>
</file>